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31" w:rsidRPr="00D60BB3" w:rsidRDefault="00DB6946">
      <w:pPr>
        <w:rPr>
          <w:b/>
          <w:u w:val="single"/>
        </w:rPr>
      </w:pPr>
      <w:r w:rsidRPr="00D60BB3">
        <w:rPr>
          <w:b/>
          <w:u w:val="single"/>
        </w:rPr>
        <w:t xml:space="preserve">Model </w:t>
      </w:r>
      <w:r w:rsidR="00D60BB3">
        <w:rPr>
          <w:b/>
          <w:u w:val="single"/>
        </w:rPr>
        <w:t xml:space="preserve">output </w:t>
      </w:r>
      <w:r w:rsidRPr="00D60BB3">
        <w:rPr>
          <w:b/>
          <w:u w:val="single"/>
        </w:rPr>
        <w:t>coding:</w:t>
      </w:r>
    </w:p>
    <w:p w:rsidR="00DB6946" w:rsidRDefault="00DB6946" w:rsidP="00DB6946">
      <w:pPr>
        <w:pStyle w:val="ListParagraph"/>
        <w:numPr>
          <w:ilvl w:val="0"/>
          <w:numId w:val="1"/>
        </w:numPr>
      </w:pPr>
      <w:r>
        <w:t>15 files from Dec1990-Feb1992</w:t>
      </w:r>
    </w:p>
    <w:p w:rsidR="00DB6946" w:rsidRDefault="00DB6946" w:rsidP="00DB6946">
      <w:pPr>
        <w:pStyle w:val="ListParagraph"/>
        <w:numPr>
          <w:ilvl w:val="0"/>
          <w:numId w:val="1"/>
        </w:numPr>
      </w:pPr>
      <w:r>
        <w:t xml:space="preserve">m01s02i162 = Met Office Unified Model ID – 162 refers to extinction at 550nm.  </w:t>
      </w:r>
    </w:p>
    <w:p w:rsidR="00DB6946" w:rsidRDefault="00DB6946" w:rsidP="00DB6946">
      <w:pPr>
        <w:pStyle w:val="ListParagraph"/>
        <w:numPr>
          <w:ilvl w:val="0"/>
          <w:numId w:val="1"/>
        </w:numPr>
      </w:pPr>
      <w:r>
        <w:t xml:space="preserve">E.G. Dec1990 – Each file has 3 lots of cubes with “time: 80” and 1360.  80 refers to outputs per day (3 hourly measurements) </w:t>
      </w:r>
      <w:r w:rsidR="00D84C50">
        <w:t xml:space="preserve">for 10 days of the month. </w:t>
      </w:r>
    </w:p>
    <w:p w:rsidR="00DB6946" w:rsidRDefault="00DB6946" w:rsidP="00DB6946">
      <w:pPr>
        <w:pStyle w:val="ListParagraph"/>
        <w:numPr>
          <w:ilvl w:val="0"/>
          <w:numId w:val="1"/>
        </w:numPr>
      </w:pPr>
      <w:r>
        <w:t xml:space="preserve">Concatenated – these </w:t>
      </w:r>
      <w:r w:rsidR="00013DF5">
        <w:t xml:space="preserve">cubes </w:t>
      </w:r>
      <w:r>
        <w:t>have “</w:t>
      </w:r>
      <w:r w:rsidRPr="00D84C50">
        <w:rPr>
          <w:b/>
        </w:rPr>
        <w:t>time: 240</w:t>
      </w:r>
      <w:r>
        <w:t xml:space="preserve">” – as outputs are then for 8 x 30 days (30 days in model months).  </w:t>
      </w:r>
    </w:p>
    <w:p w:rsidR="00013DF5" w:rsidRDefault="00013DF5" w:rsidP="00DB6946">
      <w:pPr>
        <w:pStyle w:val="ListParagraph"/>
        <w:numPr>
          <w:ilvl w:val="0"/>
          <w:numId w:val="1"/>
        </w:numPr>
      </w:pPr>
      <w:r w:rsidRPr="00D84C50">
        <w:rPr>
          <w:b/>
        </w:rPr>
        <w:t xml:space="preserve">1360 </w:t>
      </w:r>
      <w:r>
        <w:t xml:space="preserve">refers to </w:t>
      </w:r>
      <w:r w:rsidRPr="006638A8">
        <w:rPr>
          <w:b/>
        </w:rPr>
        <w:t>16 sites</w:t>
      </w:r>
      <w:r>
        <w:t xml:space="preserve"> (lidar sites based on SPARC (?) report) </w:t>
      </w:r>
      <w:r w:rsidRPr="006638A8">
        <w:rPr>
          <w:b/>
        </w:rPr>
        <w:t>x 85 model levels</w:t>
      </w:r>
      <w:r>
        <w:t xml:space="preserve">.  </w:t>
      </w:r>
    </w:p>
    <w:p w:rsidR="00DD53CC" w:rsidRDefault="00DD53CC" w:rsidP="00DB6946">
      <w:pPr>
        <w:pStyle w:val="ListParagraph"/>
        <w:numPr>
          <w:ilvl w:val="0"/>
          <w:numId w:val="1"/>
        </w:numPr>
      </w:pPr>
      <w:r>
        <w:t>When loading one file – i.e. Dec1990, once concatenated if you slice e.g. “Dec_1990_</w:t>
      </w:r>
      <w:r w:rsidR="002F2D3C">
        <w:t>Extinction [</w:t>
      </w:r>
      <w:r>
        <w:t xml:space="preserve">239]” that gives the last date of that file.  </w:t>
      </w:r>
    </w:p>
    <w:p w:rsidR="00621E4F" w:rsidRDefault="00B12A38" w:rsidP="00621E4F">
      <w:pPr>
        <w:pStyle w:val="ListParagraph"/>
        <w:numPr>
          <w:ilvl w:val="0"/>
          <w:numId w:val="1"/>
        </w:numPr>
      </w:pPr>
      <w:r w:rsidRPr="00621E4F">
        <w:rPr>
          <w:b/>
        </w:rPr>
        <w:t xml:space="preserve">3600 </w:t>
      </w:r>
      <w:r w:rsidRPr="00621E4F">
        <w:t xml:space="preserve">= </w:t>
      </w:r>
      <w:r w:rsidRPr="00621E4F">
        <w:rPr>
          <w:b/>
        </w:rPr>
        <w:t>15*240</w:t>
      </w:r>
      <w:r w:rsidR="004552F6">
        <w:t xml:space="preserve"> – applies for when ALL files loaded.  </w:t>
      </w:r>
    </w:p>
    <w:p w:rsidR="004A2510" w:rsidRDefault="004A2510" w:rsidP="004A2510"/>
    <w:p w:rsidR="004A2510" w:rsidRPr="00697137" w:rsidRDefault="00697137" w:rsidP="004A2510">
      <w:pPr>
        <w:rPr>
          <w:b/>
          <w:u w:val="single"/>
        </w:rPr>
      </w:pPr>
      <w:r>
        <w:rPr>
          <w:b/>
          <w:u w:val="single"/>
        </w:rPr>
        <w:t>Output all dates for individual sites</w:t>
      </w:r>
      <w:r w:rsidR="004A2510" w:rsidRPr="00697137">
        <w:rPr>
          <w:b/>
          <w:u w:val="single"/>
        </w:rPr>
        <w:t>: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level_number_coord</w:t>
      </w:r>
      <w:proofErr w:type="spellEnd"/>
      <w:r>
        <w:t xml:space="preserve"> = </w:t>
      </w:r>
      <w:proofErr w:type="spellStart"/>
      <w:proofErr w:type="gramStart"/>
      <w:r>
        <w:t>icoords.DimCoord</w:t>
      </w:r>
      <w:proofErr w:type="spellEnd"/>
      <w:r>
        <w:t>(</w:t>
      </w:r>
      <w:proofErr w:type="gramEnd"/>
      <w:r>
        <w:t xml:space="preserve">range(1,86), </w:t>
      </w:r>
      <w:proofErr w:type="spellStart"/>
      <w:r>
        <w:t>standard_name</w:t>
      </w:r>
      <w:proofErr w:type="spellEnd"/>
      <w:r>
        <w:t>=’</w:t>
      </w:r>
      <w:proofErr w:type="spellStart"/>
      <w:r>
        <w:t>model_level_number</w:t>
      </w:r>
      <w:proofErr w:type="spellEnd"/>
      <w:r>
        <w:t xml:space="preserve">’) = making a model level number </w:t>
      </w:r>
      <w:proofErr w:type="spellStart"/>
      <w:r>
        <w:t>coord</w:t>
      </w:r>
      <w:proofErr w:type="spellEnd"/>
      <w:r>
        <w:t xml:space="preserve">.  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r>
        <w:t xml:space="preserve">Load data – in this case all data from all files (i.e. all data from Dec1990-Feb1992).  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r>
        <w:t xml:space="preserve">Loads them all in as 3 cases each – i.e. each case with 10 days.  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proofErr w:type="spellStart"/>
      <w:r>
        <w:t>Concatenate_</w:t>
      </w:r>
      <w:proofErr w:type="gramStart"/>
      <w:r>
        <w:t>cube</w:t>
      </w:r>
      <w:proofErr w:type="spellEnd"/>
      <w:r>
        <w:t>(</w:t>
      </w:r>
      <w:proofErr w:type="gramEnd"/>
      <w:r>
        <w:t xml:space="preserve">) – makes each case for each month.  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proofErr w:type="spellStart"/>
      <w:r>
        <w:t>Dir_out</w:t>
      </w:r>
      <w:proofErr w:type="spellEnd"/>
      <w:r>
        <w:t xml:space="preserve"> = directory for all site cases to be saved.  </w:t>
      </w:r>
    </w:p>
    <w:p w:rsidR="004A2510" w:rsidRDefault="004A2510" w:rsidP="004A2510">
      <w:pPr>
        <w:pStyle w:val="ListParagraph"/>
        <w:numPr>
          <w:ilvl w:val="0"/>
          <w:numId w:val="1"/>
        </w:numPr>
      </w:pPr>
      <w:r>
        <w:t>Sets n=0</w:t>
      </w:r>
    </w:p>
    <w:p w:rsidR="004A2510" w:rsidRDefault="004A2510" w:rsidP="004A2510">
      <w:pPr>
        <w:pStyle w:val="ListParagraph"/>
      </w:pPr>
      <w:r>
        <w:t>For I in range (0</w:t>
      </w:r>
      <w:proofErr w:type="gramStart"/>
      <w:r>
        <w:t>,16</w:t>
      </w:r>
      <w:proofErr w:type="gramEnd"/>
      <w:r>
        <w:t>):</w:t>
      </w:r>
    </w:p>
    <w:p w:rsidR="004A2510" w:rsidRDefault="004A2510" w:rsidP="004A2510">
      <w:pPr>
        <w:pStyle w:val="ListParagraph"/>
      </w:pPr>
      <w:r>
        <w:tab/>
        <w:t xml:space="preserve">Site = </w:t>
      </w:r>
      <w:proofErr w:type="gramStart"/>
      <w:r>
        <w:t>extinction[</w:t>
      </w:r>
      <w:proofErr w:type="gramEnd"/>
      <w:r>
        <w:t>:,n:n+85] = sets site 1 to 1-85, 2 to 86-170 etc.</w:t>
      </w:r>
    </w:p>
    <w:p w:rsidR="004A2510" w:rsidRDefault="004A2510" w:rsidP="004A2510">
      <w:pPr>
        <w:pStyle w:val="ListParagraph"/>
      </w:pPr>
      <w:r>
        <w:tab/>
      </w:r>
      <w:proofErr w:type="spellStart"/>
      <w:r>
        <w:t>Site.remove_</w:t>
      </w:r>
      <w:proofErr w:type="gramStart"/>
      <w:r>
        <w:t>coord</w:t>
      </w:r>
      <w:proofErr w:type="spellEnd"/>
      <w:r>
        <w:t>(</w:t>
      </w:r>
      <w:proofErr w:type="gramEnd"/>
      <w:r>
        <w:t>‘</w:t>
      </w:r>
      <w:proofErr w:type="spellStart"/>
      <w:r>
        <w:t>model_level_number</w:t>
      </w:r>
      <w:proofErr w:type="spellEnd"/>
      <w:r>
        <w:t>’)</w:t>
      </w:r>
    </w:p>
    <w:p w:rsidR="004A2510" w:rsidRDefault="004A2510" w:rsidP="004A2510">
      <w:pPr>
        <w:pStyle w:val="ListParagraph"/>
      </w:pPr>
      <w:r>
        <w:tab/>
      </w:r>
      <w:proofErr w:type="spellStart"/>
      <w:r>
        <w:t>Site.remove_</w:t>
      </w:r>
      <w:proofErr w:type="gramStart"/>
      <w:r>
        <w:t>coord</w:t>
      </w:r>
      <w:proofErr w:type="spellEnd"/>
      <w:r>
        <w:t>(</w:t>
      </w:r>
      <w:proofErr w:type="gramEnd"/>
      <w:r>
        <w:t>‘</w:t>
      </w:r>
      <w:proofErr w:type="spellStart"/>
      <w:r>
        <w:t>level_height</w:t>
      </w:r>
      <w:proofErr w:type="spellEnd"/>
      <w:r>
        <w:t>’)</w:t>
      </w:r>
    </w:p>
    <w:p w:rsidR="004A2510" w:rsidRDefault="004A2510" w:rsidP="004A2510">
      <w:pPr>
        <w:pStyle w:val="ListParagraph"/>
      </w:pPr>
      <w:r>
        <w:tab/>
      </w:r>
      <w:proofErr w:type="spellStart"/>
      <w:r>
        <w:t>Site.remove_</w:t>
      </w:r>
      <w:proofErr w:type="gramStart"/>
      <w:r>
        <w:t>coord</w:t>
      </w:r>
      <w:proofErr w:type="spellEnd"/>
      <w:r>
        <w:t>(</w:t>
      </w:r>
      <w:proofErr w:type="gramEnd"/>
      <w:r>
        <w:t>‘sigma’)</w:t>
      </w:r>
    </w:p>
    <w:p w:rsidR="004A2510" w:rsidRDefault="004A2510" w:rsidP="004A2510">
      <w:pPr>
        <w:pStyle w:val="ListParagraph"/>
      </w:pPr>
      <w:r>
        <w:tab/>
      </w:r>
      <w:proofErr w:type="spellStart"/>
      <w:r>
        <w:t>Site.add_dim_</w:t>
      </w:r>
      <w:proofErr w:type="gramStart"/>
      <w:r>
        <w:t>coord</w:t>
      </w:r>
      <w:proofErr w:type="spellEnd"/>
      <w:r>
        <w:t>(</w:t>
      </w:r>
      <w:proofErr w:type="spellStart"/>
      <w:proofErr w:type="gramEnd"/>
      <w:r>
        <w:t>level_number_coord</w:t>
      </w:r>
      <w:proofErr w:type="spellEnd"/>
      <w:r>
        <w:t>, 1)</w:t>
      </w:r>
    </w:p>
    <w:p w:rsidR="004A2510" w:rsidRDefault="004A2510" w:rsidP="004A2510">
      <w:pPr>
        <w:pStyle w:val="ListParagraph"/>
      </w:pPr>
      <w:r>
        <w:tab/>
      </w:r>
      <w:proofErr w:type="spellStart"/>
      <w:proofErr w:type="gramStart"/>
      <w:r>
        <w:t>Site.rename</w:t>
      </w:r>
      <w:proofErr w:type="spellEnd"/>
      <w:r>
        <w:t>(</w:t>
      </w:r>
      <w:proofErr w:type="gramEnd"/>
      <w:r>
        <w:t>‘Extinction_550nm_site_’+str(</w:t>
      </w:r>
      <w:proofErr w:type="spellStart"/>
      <w:r>
        <w:t>i</w:t>
      </w:r>
      <w:proofErr w:type="spellEnd"/>
      <w:r>
        <w:t>)) = sets up string for filename</w:t>
      </w:r>
    </w:p>
    <w:p w:rsidR="004A2510" w:rsidRDefault="004A2510" w:rsidP="004A2510">
      <w:pPr>
        <w:pStyle w:val="ListParagraph"/>
      </w:pPr>
      <w:r>
        <w:tab/>
      </w:r>
      <w:proofErr w:type="spellStart"/>
      <w:proofErr w:type="gramStart"/>
      <w:r>
        <w:t>Iris.save</w:t>
      </w:r>
      <w:proofErr w:type="spellEnd"/>
      <w:r>
        <w:t>(</w:t>
      </w:r>
      <w:proofErr w:type="spellStart"/>
      <w:proofErr w:type="gramEnd"/>
      <w:r>
        <w:t>site,dir_out+site.name</w:t>
      </w:r>
      <w:proofErr w:type="spellEnd"/>
      <w:r>
        <w:t>()+’.</w:t>
      </w:r>
      <w:proofErr w:type="spellStart"/>
      <w:r>
        <w:t>nc</w:t>
      </w:r>
      <w:proofErr w:type="spellEnd"/>
      <w:r>
        <w:t>’) = saves the file</w:t>
      </w:r>
    </w:p>
    <w:p w:rsidR="004A2510" w:rsidRDefault="004A2510" w:rsidP="004A2510">
      <w:pPr>
        <w:pStyle w:val="ListParagraph"/>
      </w:pPr>
      <w:r>
        <w:tab/>
        <w:t>N+=85 = +85 for the next site</w:t>
      </w:r>
    </w:p>
    <w:p w:rsidR="00233575" w:rsidRDefault="00233575" w:rsidP="00233575">
      <w:r>
        <w:t xml:space="preserve">SO – with this code, we can read in every month of model output, concatenate to make a whole month of data and supply model levels.  We can then adapt the files before outputting them to a </w:t>
      </w:r>
      <w:proofErr w:type="gramStart"/>
      <w:r>
        <w:t>folder</w:t>
      </w:r>
      <w:proofErr w:type="gramEnd"/>
      <w:r>
        <w:t xml:space="preserve"> for each lidar site.  </w:t>
      </w:r>
    </w:p>
    <w:p w:rsidR="00233575" w:rsidRDefault="00233575" w:rsidP="00233575">
      <w:r>
        <w:t>NOW – aim to use one month’s data.</w:t>
      </w:r>
    </w:p>
    <w:p w:rsidR="00233575" w:rsidRDefault="00233575" w:rsidP="00233575">
      <w:pPr>
        <w:pStyle w:val="ListParagraph"/>
        <w:numPr>
          <w:ilvl w:val="0"/>
          <w:numId w:val="1"/>
        </w:numPr>
      </w:pPr>
      <w:r>
        <w:t>Read in the data</w:t>
      </w:r>
    </w:p>
    <w:p w:rsidR="00233575" w:rsidRDefault="00233575" w:rsidP="00233575">
      <w:pPr>
        <w:pStyle w:val="ListParagraph"/>
        <w:numPr>
          <w:ilvl w:val="0"/>
          <w:numId w:val="1"/>
        </w:numPr>
      </w:pPr>
      <w:r>
        <w:t>Concatenate to make a cube for the month</w:t>
      </w:r>
    </w:p>
    <w:p w:rsidR="00233575" w:rsidRDefault="00233575" w:rsidP="00233575">
      <w:pPr>
        <w:pStyle w:val="ListParagraph"/>
        <w:numPr>
          <w:ilvl w:val="0"/>
          <w:numId w:val="1"/>
        </w:numPr>
      </w:pPr>
      <w:r>
        <w:t xml:space="preserve">Output X,Y plot for time vs model level height (for now) </w:t>
      </w:r>
    </w:p>
    <w:p w:rsidR="00233575" w:rsidRDefault="00233575" w:rsidP="00233575">
      <w:r>
        <w:t xml:space="preserve">Aim is to have “data” </w:t>
      </w:r>
      <w:r w:rsidR="00212C59">
        <w:t xml:space="preserve">as the actual extinction levels.  </w:t>
      </w:r>
    </w:p>
    <w:p w:rsidR="00212C59" w:rsidRDefault="00212C59" w:rsidP="00212C59">
      <w:pPr>
        <w:pStyle w:val="ListParagraph"/>
        <w:numPr>
          <w:ilvl w:val="0"/>
          <w:numId w:val="1"/>
        </w:numPr>
      </w:pPr>
      <w:r>
        <w:t>When reading straight from model output, if the cube is set up (i.e. concatenated) then ‘</w:t>
      </w:r>
      <w:proofErr w:type="spellStart"/>
      <w:r>
        <w:t>name_of_cube’.data</w:t>
      </w:r>
      <w:proofErr w:type="spellEnd"/>
      <w:r>
        <w:t xml:space="preserve"> is how you can output the actual extinction values.  E.g. setting Dec_1990_Extinction to the concatenated cube, using “Dec_1990_Extinction.data” outputs the extinction values for (240, 1360) = </w:t>
      </w:r>
      <w:r w:rsidR="007C58DE">
        <w:t>(</w:t>
      </w:r>
      <w:r>
        <w:t>time, height at each site</w:t>
      </w:r>
      <w:r w:rsidR="007C58DE">
        <w:t xml:space="preserve">).  </w:t>
      </w:r>
    </w:p>
    <w:p w:rsidR="00D84C50" w:rsidRDefault="00085FEE" w:rsidP="00212C59">
      <w:pPr>
        <w:pStyle w:val="ListParagraph"/>
        <w:numPr>
          <w:ilvl w:val="0"/>
          <w:numId w:val="1"/>
        </w:numPr>
      </w:pPr>
      <w:r>
        <w:t>Setting data to “Dec_1990_Extinction.data” makes plotting easier.</w:t>
      </w:r>
    </w:p>
    <w:p w:rsidR="00085FEE" w:rsidRDefault="00085FEE" w:rsidP="00212C59">
      <w:pPr>
        <w:pStyle w:val="ListParagraph"/>
        <w:numPr>
          <w:ilvl w:val="0"/>
          <w:numId w:val="1"/>
        </w:numPr>
      </w:pPr>
      <w:r>
        <w:t xml:space="preserve">Setup = </w:t>
      </w:r>
      <w:proofErr w:type="spellStart"/>
      <w:r>
        <w:t>plt.contourf</w:t>
      </w:r>
      <w:proofErr w:type="spellEnd"/>
      <w:r>
        <w:t>(</w:t>
      </w:r>
      <w:proofErr w:type="spellStart"/>
      <w:r>
        <w:t>x,y,data</w:t>
      </w:r>
      <w:proofErr w:type="spellEnd"/>
      <w:r>
        <w:t>)</w:t>
      </w:r>
    </w:p>
    <w:p w:rsidR="00085FEE" w:rsidRDefault="00085FEE" w:rsidP="00085FEE">
      <w:pPr>
        <w:pStyle w:val="ListParagraph"/>
        <w:numPr>
          <w:ilvl w:val="0"/>
          <w:numId w:val="1"/>
        </w:numPr>
      </w:pPr>
      <w:r>
        <w:lastRenderedPageBreak/>
        <w:t xml:space="preserve">X and y need to have x = </w:t>
      </w:r>
      <w:proofErr w:type="gramStart"/>
      <w:r>
        <w:t>range(</w:t>
      </w:r>
      <w:proofErr w:type="gramEnd"/>
      <w:r>
        <w:t>0,’time’) and y = list(</w:t>
      </w:r>
      <w:proofErr w:type="spellStart"/>
      <w:r>
        <w:t>level_number_coord.points</w:t>
      </w:r>
      <w:proofErr w:type="spellEnd"/>
      <w:r>
        <w:t xml:space="preserve">).  </w:t>
      </w:r>
    </w:p>
    <w:p w:rsidR="00085FEE" w:rsidRDefault="00C7604E" w:rsidP="00085FEE">
      <w:pPr>
        <w:pStyle w:val="ListParagraph"/>
        <w:numPr>
          <w:ilvl w:val="0"/>
          <w:numId w:val="1"/>
        </w:numPr>
      </w:pPr>
      <w:r>
        <w:t xml:space="preserve">When looking at the RAW data – need to use slicing for “data” e.g. </w:t>
      </w:r>
      <w:proofErr w:type="spellStart"/>
      <w:r>
        <w:t>plt.contourf</w:t>
      </w:r>
      <w:proofErr w:type="spellEnd"/>
      <w:r>
        <w:t>(</w:t>
      </w:r>
      <w:proofErr w:type="spellStart"/>
      <w:r>
        <w:t>x</w:t>
      </w:r>
      <w:proofErr w:type="gramStart"/>
      <w:r>
        <w:t>,y,np.transpose</w:t>
      </w:r>
      <w:proofErr w:type="spellEnd"/>
      <w:proofErr w:type="gramEnd"/>
      <w:r>
        <w:t xml:space="preserve">(data[:,0:85])) – specify first “:” for ALL timesteps, and 0:85 for first site.  </w:t>
      </w:r>
    </w:p>
    <w:p w:rsidR="002F0CFF" w:rsidRPr="00697137" w:rsidRDefault="002F0CFF" w:rsidP="002F0CFF">
      <w:pPr>
        <w:rPr>
          <w:b/>
          <w:u w:val="single"/>
        </w:rPr>
      </w:pPr>
      <w:r w:rsidRPr="00697137">
        <w:rPr>
          <w:b/>
          <w:u w:val="single"/>
        </w:rPr>
        <w:t>IF USING NETCDF FILES:</w:t>
      </w:r>
    </w:p>
    <w:p w:rsidR="002F0CFF" w:rsidRDefault="002F0CFF" w:rsidP="002F0CFF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iris.load_cube</w:t>
      </w:r>
      <w:proofErr w:type="spellEnd"/>
      <w:r>
        <w:t>(‘path_to_.</w:t>
      </w:r>
      <w:proofErr w:type="spellStart"/>
      <w:r>
        <w:t>nc_file</w:t>
      </w:r>
      <w:proofErr w:type="spellEnd"/>
      <w:r>
        <w:t>’)</w:t>
      </w:r>
    </w:p>
    <w:p w:rsidR="002F0CFF" w:rsidRDefault="002F0CFF" w:rsidP="002F0CFF">
      <w:pPr>
        <w:pStyle w:val="ListParagraph"/>
        <w:numPr>
          <w:ilvl w:val="0"/>
          <w:numId w:val="1"/>
        </w:numPr>
      </w:pPr>
      <w:r>
        <w:t xml:space="preserve">No need to specify x and y with </w:t>
      </w:r>
      <w:proofErr w:type="spellStart"/>
      <w:r>
        <w:t>qplt</w:t>
      </w:r>
      <w:proofErr w:type="spellEnd"/>
    </w:p>
    <w:p w:rsidR="002F0CFF" w:rsidRDefault="002F0CFF" w:rsidP="002F0CFF">
      <w:pPr>
        <w:pStyle w:val="ListParagraph"/>
        <w:numPr>
          <w:ilvl w:val="0"/>
          <w:numId w:val="1"/>
        </w:numPr>
      </w:pPr>
      <w:r>
        <w:t>BUT:</w:t>
      </w:r>
    </w:p>
    <w:p w:rsidR="002F0CFF" w:rsidRDefault="002F0CFF" w:rsidP="002F0CFF">
      <w:pPr>
        <w:pStyle w:val="ListParagraph"/>
        <w:numPr>
          <w:ilvl w:val="0"/>
          <w:numId w:val="1"/>
        </w:numPr>
      </w:pPr>
      <w:proofErr w:type="spellStart"/>
      <w:r>
        <w:t>Plt.figure</w:t>
      </w:r>
      <w:proofErr w:type="spellEnd"/>
      <w:r>
        <w:t>()</w:t>
      </w:r>
    </w:p>
    <w:p w:rsidR="00333E64" w:rsidRDefault="002F0CFF" w:rsidP="00333E64">
      <w:pPr>
        <w:pStyle w:val="ListParagraph"/>
        <w:numPr>
          <w:ilvl w:val="0"/>
          <w:numId w:val="1"/>
        </w:numPr>
      </w:pPr>
      <w:proofErr w:type="spellStart"/>
      <w:proofErr w:type="gramStart"/>
      <w:r>
        <w:t>plt.contourf</w:t>
      </w:r>
      <w:proofErr w:type="spellEnd"/>
      <w:r>
        <w:t>(</w:t>
      </w:r>
      <w:proofErr w:type="gramEnd"/>
      <w:r>
        <w:t>range(0,3600),</w:t>
      </w:r>
      <w:proofErr w:type="spellStart"/>
      <w:r>
        <w:t>y,np.transpose</w:t>
      </w:r>
      <w:proofErr w:type="spellEnd"/>
      <w:r>
        <w:t>(</w:t>
      </w:r>
      <w:proofErr w:type="spellStart"/>
      <w:r>
        <w:t>new_data.data</w:t>
      </w:r>
      <w:proofErr w:type="spellEnd"/>
      <w:r>
        <w:t xml:space="preserve">)) – plots all data for that site.  </w:t>
      </w:r>
      <w:r w:rsidR="00333E64">
        <w:t>SO for EACH SITE can plot OVER TIME PERIOD. SLICING will help refine time step. E.g.</w:t>
      </w:r>
    </w:p>
    <w:p w:rsidR="00333E64" w:rsidRDefault="00333E64" w:rsidP="00333E64">
      <w:pPr>
        <w:pStyle w:val="ListParagraph"/>
        <w:numPr>
          <w:ilvl w:val="0"/>
          <w:numId w:val="1"/>
        </w:numPr>
      </w:pPr>
      <w:proofErr w:type="spellStart"/>
      <w:r>
        <w:t>plt.contourf</w:t>
      </w:r>
      <w:proofErr w:type="spellEnd"/>
      <w:r>
        <w:t>(range(0,3600),</w:t>
      </w:r>
      <w:proofErr w:type="spellStart"/>
      <w:r>
        <w:t>y,np.transpose</w:t>
      </w:r>
      <w:proofErr w:type="spellEnd"/>
      <w:r>
        <w:t>(</w:t>
      </w:r>
      <w:proofErr w:type="spellStart"/>
      <w:r>
        <w:t>new_data.data</w:t>
      </w:r>
      <w:proofErr w:type="spellEnd"/>
      <w:r>
        <w:t>[0:240]))</w:t>
      </w:r>
    </w:p>
    <w:p w:rsidR="00C4375D" w:rsidRDefault="00C4375D" w:rsidP="00D34C01"/>
    <w:p w:rsidR="009C5116" w:rsidRPr="00FE7B7D" w:rsidRDefault="009C5116" w:rsidP="00D34C01">
      <w:pPr>
        <w:rPr>
          <w:b/>
        </w:rPr>
      </w:pPr>
      <w:r w:rsidRPr="00FE7B7D">
        <w:rPr>
          <w:b/>
        </w:rPr>
        <w:t>Model heights:</w:t>
      </w:r>
    </w:p>
    <w:p w:rsidR="009C5116" w:rsidRDefault="009C5116" w:rsidP="009C5116">
      <w:proofErr w:type="spellStart"/>
      <w:r>
        <w:t>hybrid_ht</w:t>
      </w:r>
      <w:proofErr w:type="spellEnd"/>
      <w:r>
        <w:t xml:space="preserve"> = 20, 53.33334, 100, 160, 233.3333, 320, 420, 533.3334, 659.9999,</w:t>
      </w:r>
    </w:p>
    <w:p w:rsidR="009C5116" w:rsidRDefault="009C5116" w:rsidP="009C5116">
      <w:r>
        <w:t xml:space="preserve">    799.9999, 953.3337, 1120, 1300, 1493.333, 1700, 1920, 2153.333, 2400,</w:t>
      </w:r>
    </w:p>
    <w:p w:rsidR="009C5116" w:rsidRDefault="009C5116" w:rsidP="009C5116">
      <w:r>
        <w:t xml:space="preserve">    2659.999, 2933.333, 3220, 3520, 3833.333, 4160, 4500, 4853.333, 5220,</w:t>
      </w:r>
    </w:p>
    <w:p w:rsidR="009C5116" w:rsidRDefault="009C5116" w:rsidP="009C5116">
      <w:r>
        <w:t xml:space="preserve">    5600, 5993.333, 6400, 6820, 7253.333, 7700, 8160.001, 8633.34, 9120.007,  </w:t>
      </w:r>
    </w:p>
    <w:p w:rsidR="009C5116" w:rsidRDefault="009C5116" w:rsidP="009C5116">
      <w:r>
        <w:t xml:space="preserve">    9620.02, 10133.37, 10660.08, 11200.16, 11753.64, 12320.55, 12900.93,</w:t>
      </w:r>
    </w:p>
    <w:p w:rsidR="009C5116" w:rsidRDefault="009C5116" w:rsidP="009C5116">
      <w:r>
        <w:t xml:space="preserve">    13494.88, 14102.48, 14723.88, 15359.24, 16008.82, 16672.9, 17351.9,</w:t>
      </w:r>
    </w:p>
    <w:p w:rsidR="009C5116" w:rsidRDefault="009C5116" w:rsidP="009C5116">
      <w:r>
        <w:t xml:space="preserve">    18046.29, 18756.7, 19483.89, 20228.78, 20992.53, 21776.51, 22582.39,</w:t>
      </w:r>
    </w:p>
    <w:p w:rsidR="009C5116" w:rsidRDefault="009C5116" w:rsidP="009C5116">
      <w:r>
        <w:t xml:space="preserve">    23412.16, 24268.18, 25153.22, 26070.59, 27024.11, 28018.26, 29058.23,</w:t>
      </w:r>
    </w:p>
    <w:p w:rsidR="009C5116" w:rsidRDefault="009C5116" w:rsidP="009C5116">
      <w:r>
        <w:t xml:space="preserve">    30150.02, 31300.54, 32517.71, 33810.59, 35189.52, 36666.24, 38254.03,</w:t>
      </w:r>
    </w:p>
    <w:p w:rsidR="009C5116" w:rsidRDefault="009C5116" w:rsidP="009C5116">
      <w:r>
        <w:t xml:space="preserve">    39967.93, 41824.85, 43843.83, 46046.21, 48455.83, 51099.35, 54006.43,</w:t>
      </w:r>
    </w:p>
    <w:p w:rsidR="009C5116" w:rsidRDefault="009C5116" w:rsidP="009C5116">
      <w:r>
        <w:t xml:space="preserve">    57210.02, 60746.7, 64656.96, 68985.52, 73781.77, 79100.02, 85000</w:t>
      </w:r>
    </w:p>
    <w:p w:rsidR="009C5116" w:rsidRPr="00FE7B7D" w:rsidRDefault="00FE7B7D" w:rsidP="00D34C01">
      <w:pPr>
        <w:rPr>
          <w:b/>
        </w:rPr>
      </w:pPr>
      <w:r w:rsidRPr="00FE7B7D">
        <w:rPr>
          <w:b/>
        </w:rPr>
        <w:t>PLOTTING:</w:t>
      </w:r>
    </w:p>
    <w:p w:rsidR="00FE7B7D" w:rsidRDefault="00FE7B7D" w:rsidP="00D34C01">
      <w:proofErr w:type="spellStart"/>
      <w:r>
        <w:t>Plt.contourf</w:t>
      </w:r>
      <w:proofErr w:type="spellEnd"/>
      <w:r>
        <w:t>(</w:t>
      </w:r>
      <w:proofErr w:type="spellStart"/>
      <w:r>
        <w:t>x</w:t>
      </w:r>
      <w:proofErr w:type="gramStart"/>
      <w:r>
        <w:t>,y,np.transpose</w:t>
      </w:r>
      <w:proofErr w:type="spellEnd"/>
      <w:proofErr w:type="gramEnd"/>
      <w:r>
        <w:t>(</w:t>
      </w:r>
      <w:proofErr w:type="spellStart"/>
      <w:r>
        <w:t>MLO_data.data</w:t>
      </w:r>
      <w:proofErr w:type="spellEnd"/>
      <w:r>
        <w:t>))</w:t>
      </w:r>
    </w:p>
    <w:p w:rsidR="00FE7B7D" w:rsidRDefault="00FE7B7D" w:rsidP="00D34C01">
      <w:r>
        <w:t xml:space="preserve">EASIER = data = </w:t>
      </w:r>
      <w:proofErr w:type="spellStart"/>
      <w:proofErr w:type="gramStart"/>
      <w:r>
        <w:t>np.transpose</w:t>
      </w:r>
      <w:proofErr w:type="spellEnd"/>
      <w:r>
        <w:t>(</w:t>
      </w:r>
      <w:proofErr w:type="spellStart"/>
      <w:proofErr w:type="gramEnd"/>
      <w:r>
        <w:t>MLO_data.data</w:t>
      </w:r>
      <w:proofErr w:type="spellEnd"/>
      <w:r>
        <w:t>)</w:t>
      </w:r>
    </w:p>
    <w:p w:rsidR="00FE7B7D" w:rsidRDefault="00FE7B7D" w:rsidP="00D34C01">
      <w:pPr>
        <w:rPr>
          <w:b/>
        </w:rPr>
      </w:pPr>
      <w:r>
        <w:rPr>
          <w:b/>
        </w:rPr>
        <w:t>SLICING:</w:t>
      </w:r>
    </w:p>
    <w:p w:rsidR="00FE7B7D" w:rsidRPr="00FE7B7D" w:rsidRDefault="00FE7B7D" w:rsidP="00D34C01">
      <w:r>
        <w:t xml:space="preserve">e.g. Dec1990 = </w:t>
      </w:r>
      <w:proofErr w:type="gramStart"/>
      <w:r>
        <w:t>data[</w:t>
      </w:r>
      <w:proofErr w:type="gramEnd"/>
      <w:r>
        <w:t>0:72,0:240]</w:t>
      </w:r>
    </w:p>
    <w:p w:rsidR="00FE7B7D" w:rsidRDefault="00025AF4" w:rsidP="00D34C01">
      <w:r>
        <w:t xml:space="preserve">NOW have model data, with correct heights and ways to slice for different heights and times.  </w:t>
      </w:r>
    </w:p>
    <w:p w:rsidR="00025AF4" w:rsidRPr="00FE7B7D" w:rsidRDefault="00025AF4" w:rsidP="00D34C01">
      <w:r>
        <w:t>TO DO: convert from 0</w:t>
      </w:r>
      <w:proofErr w:type="gramStart"/>
      <w:r>
        <w:t>,3600</w:t>
      </w:r>
      <w:proofErr w:type="gramEnd"/>
      <w:r>
        <w:t xml:space="preserve"> time to real time and work up </w:t>
      </w:r>
      <w:proofErr w:type="spellStart"/>
      <w:r>
        <w:t>obs</w:t>
      </w:r>
      <w:proofErr w:type="spellEnd"/>
      <w:r>
        <w:t xml:space="preserve"> data.  </w:t>
      </w:r>
    </w:p>
    <w:p w:rsidR="009C5116" w:rsidRDefault="009C5116" w:rsidP="00D34C01">
      <w:pPr>
        <w:rPr>
          <w:b/>
          <w:u w:val="single"/>
        </w:rPr>
      </w:pPr>
    </w:p>
    <w:p w:rsidR="009C5116" w:rsidRDefault="009C5116" w:rsidP="00D34C01">
      <w:pPr>
        <w:rPr>
          <w:b/>
          <w:u w:val="single"/>
        </w:rPr>
      </w:pPr>
    </w:p>
    <w:p w:rsidR="009C5116" w:rsidRDefault="009C5116" w:rsidP="00D34C01">
      <w:pPr>
        <w:rPr>
          <w:b/>
          <w:u w:val="single"/>
        </w:rPr>
      </w:pPr>
    </w:p>
    <w:p w:rsidR="00D34C01" w:rsidRDefault="00D34C01" w:rsidP="00D34C01">
      <w:pPr>
        <w:rPr>
          <w:b/>
          <w:u w:val="single"/>
        </w:rPr>
      </w:pPr>
      <w:r w:rsidRPr="00D34C01">
        <w:rPr>
          <w:b/>
          <w:u w:val="single"/>
        </w:rPr>
        <w:t>Converting observational data to 2D array to use within Python:</w:t>
      </w:r>
    </w:p>
    <w:p w:rsidR="00D34C01" w:rsidRDefault="008F11ED" w:rsidP="00D34C01">
      <w:pPr>
        <w:pStyle w:val="ListParagraph"/>
        <w:numPr>
          <w:ilvl w:val="0"/>
          <w:numId w:val="1"/>
        </w:numPr>
      </w:pPr>
      <w:r>
        <w:t xml:space="preserve">e.g. </w:t>
      </w:r>
      <w:proofErr w:type="spellStart"/>
      <w:r>
        <w:t>np.array</w:t>
      </w:r>
      <w:proofErr w:type="spellEnd"/>
      <w:r>
        <w:t>(zeros,4,4)</w:t>
      </w:r>
    </w:p>
    <w:p w:rsidR="008F11ED" w:rsidRDefault="005B6B70" w:rsidP="00D34C01">
      <w:pPr>
        <w:pStyle w:val="ListParagraph"/>
        <w:numPr>
          <w:ilvl w:val="0"/>
          <w:numId w:val="1"/>
        </w:numPr>
      </w:pPr>
      <w:r>
        <w:t xml:space="preserve">At the moment model data is read in by </w:t>
      </w:r>
      <w:r w:rsidR="002657A1">
        <w:t>iris as a cube</w:t>
      </w:r>
    </w:p>
    <w:p w:rsidR="002657A1" w:rsidRDefault="002657A1" w:rsidP="00D34C01">
      <w:pPr>
        <w:pStyle w:val="ListParagraph"/>
        <w:numPr>
          <w:ilvl w:val="0"/>
          <w:numId w:val="1"/>
        </w:numPr>
      </w:pPr>
      <w:r>
        <w:t xml:space="preserve">Neely help with Pandas – create </w:t>
      </w:r>
      <w:proofErr w:type="spellStart"/>
      <w:r>
        <w:t>dataframe</w:t>
      </w:r>
      <w:proofErr w:type="spellEnd"/>
      <w:r>
        <w:t xml:space="preserve"> of time vs height (saved in </w:t>
      </w:r>
      <w:proofErr w:type="spellStart"/>
      <w:r>
        <w:t>iPython</w:t>
      </w:r>
      <w:proofErr w:type="spellEnd"/>
      <w:r>
        <w:t xml:space="preserve"> notebook).  </w:t>
      </w:r>
    </w:p>
    <w:p w:rsidR="00DD731B" w:rsidRDefault="00DD731B" w:rsidP="00DD731B">
      <w:pPr>
        <w:rPr>
          <w:b/>
          <w:u w:val="single"/>
        </w:rPr>
      </w:pPr>
      <w:r w:rsidRPr="004D27CA">
        <w:rPr>
          <w:b/>
          <w:u w:val="single"/>
        </w:rPr>
        <w:t>TO DO THIS WEEK (</w:t>
      </w:r>
      <w:r w:rsidR="004D27CA" w:rsidRPr="004D27CA">
        <w:rPr>
          <w:b/>
          <w:u w:val="single"/>
        </w:rPr>
        <w:t>17-21</w:t>
      </w:r>
      <w:r w:rsidR="004D27CA" w:rsidRPr="004D27CA">
        <w:rPr>
          <w:b/>
          <w:u w:val="single"/>
          <w:vertAlign w:val="superscript"/>
        </w:rPr>
        <w:t>ST</w:t>
      </w:r>
      <w:r w:rsidR="004D27CA">
        <w:rPr>
          <w:b/>
          <w:u w:val="single"/>
        </w:rPr>
        <w:t xml:space="preserve"> JULY):</w:t>
      </w:r>
    </w:p>
    <w:p w:rsidR="004D27CA" w:rsidRPr="004D27CA" w:rsidRDefault="004D27CA" w:rsidP="004D27C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Sort timescale bar for model plots.</w:t>
      </w:r>
    </w:p>
    <w:p w:rsidR="004D27CA" w:rsidRPr="004D27CA" w:rsidRDefault="004D27CA" w:rsidP="004D27C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 code for model plots to create same plot as lidar plot.</w:t>
      </w:r>
    </w:p>
    <w:p w:rsidR="004D27CA" w:rsidRPr="00F54343" w:rsidRDefault="004D27CA" w:rsidP="004D27C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Sort coding for Jan 1991-June 1991 – different altitude dataset for different times?</w:t>
      </w:r>
    </w:p>
    <w:p w:rsidR="00F54343" w:rsidRDefault="00F54343" w:rsidP="00F54343">
      <w:pPr>
        <w:rPr>
          <w:b/>
          <w:u w:val="single"/>
        </w:rPr>
      </w:pPr>
    </w:p>
    <w:p w:rsidR="00F54343" w:rsidRPr="00F54343" w:rsidRDefault="00F54343" w:rsidP="00F54343">
      <w:r>
        <w:t xml:space="preserve">3600 </w:t>
      </w:r>
      <w:bookmarkStart w:id="0" w:name="_GoBack"/>
      <w:bookmarkEnd w:id="0"/>
    </w:p>
    <w:sectPr w:rsidR="00F54343" w:rsidRPr="00F5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B470F"/>
    <w:multiLevelType w:val="hybridMultilevel"/>
    <w:tmpl w:val="AA48400C"/>
    <w:lvl w:ilvl="0" w:tplc="6C86D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46"/>
    <w:rsid w:val="00013DF5"/>
    <w:rsid w:val="00025AF4"/>
    <w:rsid w:val="00085FEE"/>
    <w:rsid w:val="000B5A85"/>
    <w:rsid w:val="00212C59"/>
    <w:rsid w:val="00233575"/>
    <w:rsid w:val="002657A1"/>
    <w:rsid w:val="002F0CFF"/>
    <w:rsid w:val="002F2D3C"/>
    <w:rsid w:val="00333E64"/>
    <w:rsid w:val="00337876"/>
    <w:rsid w:val="00397906"/>
    <w:rsid w:val="004552F6"/>
    <w:rsid w:val="004A2510"/>
    <w:rsid w:val="004D27CA"/>
    <w:rsid w:val="005475E5"/>
    <w:rsid w:val="005B6B70"/>
    <w:rsid w:val="00621E4F"/>
    <w:rsid w:val="006638A8"/>
    <w:rsid w:val="00697137"/>
    <w:rsid w:val="006E75D5"/>
    <w:rsid w:val="007C58DE"/>
    <w:rsid w:val="008F11ED"/>
    <w:rsid w:val="00930231"/>
    <w:rsid w:val="009C5116"/>
    <w:rsid w:val="00B0245F"/>
    <w:rsid w:val="00B12A38"/>
    <w:rsid w:val="00C4375D"/>
    <w:rsid w:val="00C7604E"/>
    <w:rsid w:val="00D34C01"/>
    <w:rsid w:val="00D60BB3"/>
    <w:rsid w:val="00D84C50"/>
    <w:rsid w:val="00DB6946"/>
    <w:rsid w:val="00DD53CC"/>
    <w:rsid w:val="00DD731B"/>
    <w:rsid w:val="00E175E3"/>
    <w:rsid w:val="00F54343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198EC-6439-49E6-9111-076593A5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922DBD12.dotm</Template>
  <TotalTime>230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Shallcross [gy11s2s]</dc:creator>
  <cp:keywords/>
  <dc:description/>
  <cp:lastModifiedBy>Sarah Shallcross [gy11s2s]</cp:lastModifiedBy>
  <cp:revision>3</cp:revision>
  <dcterms:created xsi:type="dcterms:W3CDTF">2017-07-17T09:55:00Z</dcterms:created>
  <dcterms:modified xsi:type="dcterms:W3CDTF">2017-07-18T15:43:00Z</dcterms:modified>
</cp:coreProperties>
</file>