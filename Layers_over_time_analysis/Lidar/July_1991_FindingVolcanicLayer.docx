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31" w:rsidRDefault="0078736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76240" cy="1404620"/>
                <wp:effectExtent l="0" t="0" r="101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36F" w:rsidRPr="0078736F" w:rsidRDefault="0078736F">
                            <w:r w:rsidRPr="0078736F">
                              <w:rPr>
                                <w:b/>
                              </w:rPr>
                              <w:t>Above average indices –</w:t>
                            </w:r>
                            <w:r>
                              <w:rPr>
                                <w:b/>
                              </w:rPr>
                              <w:t xml:space="preserve"> First [0] and last [-1]</w:t>
                            </w:r>
                            <w:r>
                              <w:t xml:space="preserve"> values – results in one outlier.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pt;margin-top:0;width:431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" strokecolor="white [3212]">
                <v:textbox style="mso-fit-shape-to-text:t">
                  <w:txbxContent>
                    <w:p w:rsidR="0078736F" w:rsidRPr="0078736F" w:rsidRDefault="0078736F">
                      <w:r w:rsidRPr="0078736F">
                        <w:rPr>
                          <w:b/>
                        </w:rPr>
                        <w:t>Above average indices –</w:t>
                      </w:r>
                      <w:r>
                        <w:rPr>
                          <w:b/>
                        </w:rPr>
                        <w:t xml:space="preserve"> First [0] and last [-1]</w:t>
                      </w:r>
                      <w:r>
                        <w:t xml:space="preserve"> values – results in one outlier.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F7EB02" wp14:editId="12FF4FC5">
                <wp:simplePos x="0" y="0"/>
                <wp:positionH relativeFrom="column">
                  <wp:posOffset>233045</wp:posOffset>
                </wp:positionH>
                <wp:positionV relativeFrom="paragraph">
                  <wp:posOffset>4600575</wp:posOffset>
                </wp:positionV>
                <wp:extent cx="5457190" cy="1404620"/>
                <wp:effectExtent l="0" t="0" r="101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36F" w:rsidRPr="0078736F" w:rsidRDefault="0078736F">
                            <w:r w:rsidRPr="0078736F">
                              <w:rPr>
                                <w:b/>
                              </w:rPr>
                              <w:t xml:space="preserve">Above average indices – First </w:t>
                            </w:r>
                            <w:r>
                              <w:rPr>
                                <w:b/>
                              </w:rPr>
                              <w:t xml:space="preserve">[0] and first point where goes back to below average.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7EB02" id="_x0000_s1027" type="#_x0000_t202" style="position:absolute;margin-left:18.35pt;margin-top:362.25pt;width:429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" strokecolor="white [3212]">
                <v:textbox style="mso-fit-shape-to-text:t">
                  <w:txbxContent>
                    <w:p w:rsidR="0078736F" w:rsidRPr="0078736F" w:rsidRDefault="0078736F">
                      <w:r w:rsidRPr="0078736F">
                        <w:rPr>
                          <w:b/>
                        </w:rPr>
                        <w:t xml:space="preserve">Above average indices – First </w:t>
                      </w:r>
                      <w:r>
                        <w:rPr>
                          <w:b/>
                        </w:rPr>
                        <w:t xml:space="preserve">[0] and first point where goes back to below average.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4929505</wp:posOffset>
            </wp:positionV>
            <wp:extent cx="5731510" cy="3927475"/>
            <wp:effectExtent l="0" t="0" r="2540" b="0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canically_enhanced_layers_NOTROPOSPHEREREMOV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731510" cy="3816350"/>
            <wp:effectExtent l="0" t="0" r="254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ier_image_firstandlastaboveaveragepoi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F1"/>
    <w:rsid w:val="000B5A85"/>
    <w:rsid w:val="00337876"/>
    <w:rsid w:val="00397906"/>
    <w:rsid w:val="005475E5"/>
    <w:rsid w:val="005D06F1"/>
    <w:rsid w:val="006E75D5"/>
    <w:rsid w:val="0078736F"/>
    <w:rsid w:val="00930231"/>
    <w:rsid w:val="00E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B09D4-4E53-4A5D-AF2D-A63C6E92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D8202508.dotm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Shallcross [gy11s2s]</dc:creator>
  <cp:keywords/>
  <dc:description/>
  <cp:lastModifiedBy>Sarah Shallcross [gy11s2s]</cp:lastModifiedBy>
  <cp:revision>2</cp:revision>
  <dcterms:created xsi:type="dcterms:W3CDTF">2017-06-12T11:30:00Z</dcterms:created>
  <dcterms:modified xsi:type="dcterms:W3CDTF">2017-06-12T11:35:00Z</dcterms:modified>
</cp:coreProperties>
</file>